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Memo title:"/>
        <w:tag w:val="Memo tilte:"/>
        <w:id w:val="-164170097"/>
        <w:placeholder>
          <w:docPart w:val="C8F6FE751BC140EBB71EB14442B94DB8"/>
        </w:placeholder>
        <w:temporary/>
        <w:showingPlcHdr/>
        <w15:appearance w15:val="hidden"/>
      </w:sdtPr>
      <w:sdtContent>
        <w:p w14:paraId="27AEF7E3" w14:textId="77777777" w:rsidR="00785540" w:rsidRDefault="00785540" w:rsidP="00785540">
          <w:pPr>
            <w:pStyle w:val="Title"/>
          </w:pPr>
          <w:r>
            <w:t>Memo</w:t>
          </w:r>
        </w:p>
      </w:sdtContent>
    </w:sdt>
    <w:tbl>
      <w:tblPr>
        <w:tblStyle w:val="Memotable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 fields"/>
      </w:tblPr>
      <w:tblGrid>
        <w:gridCol w:w="1232"/>
        <w:gridCol w:w="8128"/>
      </w:tblGrid>
      <w:tr w:rsidR="00785540" w14:paraId="50C2AD71" w14:textId="77777777" w:rsidTr="00CC007D">
        <w:sdt>
          <w:sdtPr>
            <w:alias w:val="To:"/>
            <w:tag w:val="To:"/>
            <w:id w:val="1015413264"/>
            <w:placeholder>
              <w:docPart w:val="63359333969341B3ADEB0F5554955B8F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7E68782F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To:</w:t>
                </w:r>
              </w:p>
            </w:tc>
          </w:sdtContent>
        </w:sdt>
        <w:tc>
          <w:tcPr>
            <w:tcW w:w="8128" w:type="dxa"/>
          </w:tcPr>
          <w:p w14:paraId="08D7902C" w14:textId="36B5E07E" w:rsidR="00785540" w:rsidRPr="00FB2B58" w:rsidRDefault="00CC007D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Dr. Landowski</w:t>
            </w:r>
          </w:p>
        </w:tc>
      </w:tr>
      <w:tr w:rsidR="00785540" w14:paraId="353BA592" w14:textId="77777777" w:rsidTr="00CC007D">
        <w:sdt>
          <w:sdtPr>
            <w:alias w:val="From:"/>
            <w:tag w:val="From:"/>
            <w:id w:val="21141888"/>
            <w:placeholder>
              <w:docPart w:val="74A11C32813F4AF1B7DC8A25D44EC289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5784B080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From:</w:t>
                </w:r>
              </w:p>
            </w:tc>
          </w:sdtContent>
        </w:sdt>
        <w:tc>
          <w:tcPr>
            <w:tcW w:w="8128" w:type="dxa"/>
          </w:tcPr>
          <w:p w14:paraId="18740049" w14:textId="5A76FDB1" w:rsidR="00EB38E6" w:rsidRPr="00FB2B58" w:rsidRDefault="008914DE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Yu Sheng Lu</w:t>
            </w:r>
          </w:p>
        </w:tc>
      </w:tr>
      <w:tr w:rsidR="00785540" w14:paraId="5413FF64" w14:textId="77777777" w:rsidTr="00CC007D">
        <w:sdt>
          <w:sdtPr>
            <w:alias w:val="Date:"/>
            <w:tag w:val="Date:"/>
            <w:id w:val="-2052519928"/>
            <w:placeholder>
              <w:docPart w:val="2392460578964C9489DD42091A755ECE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</w:tcPr>
              <w:p w14:paraId="079275A2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Date:</w:t>
                </w:r>
              </w:p>
            </w:tc>
          </w:sdtContent>
        </w:sdt>
        <w:tc>
          <w:tcPr>
            <w:tcW w:w="8128" w:type="dxa"/>
          </w:tcPr>
          <w:p w14:paraId="18B7891E" w14:textId="6E82268C" w:rsidR="00785540" w:rsidRPr="00FB2B58" w:rsidRDefault="008914DE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Aug</w:t>
            </w:r>
            <w:r w:rsidR="00E56D23">
              <w:t xml:space="preserve"> 1</w:t>
            </w:r>
            <w:r>
              <w:t>2</w:t>
            </w:r>
            <w:r w:rsidR="00E56D23">
              <w:t>, 2022</w:t>
            </w:r>
          </w:p>
        </w:tc>
      </w:tr>
      <w:tr w:rsidR="00785540" w14:paraId="58D9962C" w14:textId="77777777" w:rsidTr="00CC007D">
        <w:sdt>
          <w:sdtPr>
            <w:alias w:val="Re:"/>
            <w:tag w:val="Re:"/>
            <w:id w:val="-1435443775"/>
            <w:placeholder>
              <w:docPart w:val="04E449A7315748598F339C5CB4BCB58E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32" w:type="dxa"/>
                <w:tcMar>
                  <w:left w:w="0" w:type="dxa"/>
                  <w:bottom w:w="288" w:type="dxa"/>
                  <w:right w:w="0" w:type="dxa"/>
                </w:tcMar>
              </w:tcPr>
              <w:p w14:paraId="1E3981B6" w14:textId="77777777"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Re:</w:t>
                </w:r>
              </w:p>
            </w:tc>
          </w:sdtContent>
        </w:sdt>
        <w:tc>
          <w:tcPr>
            <w:tcW w:w="8128" w:type="dxa"/>
            <w:tcMar>
              <w:left w:w="0" w:type="dxa"/>
              <w:bottom w:w="288" w:type="dxa"/>
              <w:right w:w="0" w:type="dxa"/>
            </w:tcMar>
          </w:tcPr>
          <w:p w14:paraId="1F31E98D" w14:textId="2CAD950C" w:rsidR="00785540" w:rsidRPr="00FB2B58" w:rsidRDefault="00CC007D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Proposal</w:t>
            </w:r>
          </w:p>
        </w:tc>
      </w:tr>
    </w:tbl>
    <w:p w14:paraId="5A1A5A57" w14:textId="77777777" w:rsidR="00CC007D" w:rsidRPr="00FE37D5" w:rsidRDefault="00CC007D" w:rsidP="00CC007D">
      <w:pPr>
        <w:rPr>
          <w:b/>
        </w:rPr>
      </w:pPr>
      <w:r w:rsidRPr="00FE37D5">
        <w:rPr>
          <w:b/>
        </w:rPr>
        <w:t>Topic: Analyze public workstation usage</w:t>
      </w:r>
    </w:p>
    <w:p w14:paraId="4008ADDF" w14:textId="77777777" w:rsidR="00CC007D" w:rsidRPr="00FE37D5" w:rsidRDefault="00CC007D" w:rsidP="00CC007D">
      <w:pPr>
        <w:rPr>
          <w:b/>
        </w:rPr>
      </w:pPr>
      <w:r w:rsidRPr="00FE37D5">
        <w:rPr>
          <w:b/>
        </w:rPr>
        <w:t>Data Description</w:t>
      </w:r>
      <w:r>
        <w:rPr>
          <w:b/>
        </w:rPr>
        <w:t>:</w:t>
      </w:r>
    </w:p>
    <w:p w14:paraId="28031DED" w14:textId="6A99F439" w:rsidR="00CC007D" w:rsidRDefault="00A2549C" w:rsidP="00CC007D">
      <w:r>
        <w:t xml:space="preserve">The main dataset </w:t>
      </w:r>
      <w:r w:rsidR="00A8795D">
        <w:t>contains</w:t>
      </w:r>
      <w:r>
        <w:t xml:space="preserve"> the reviews for the business on Yelp</w:t>
      </w:r>
      <w:r w:rsidR="008C5AC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5"/>
        <w:gridCol w:w="4758"/>
        <w:gridCol w:w="2587"/>
      </w:tblGrid>
      <w:tr w:rsidR="00554C86" w:rsidRPr="00ED6F84" w14:paraId="532BA7E2" w14:textId="77777777" w:rsidTr="000B481B">
        <w:tc>
          <w:tcPr>
            <w:tcW w:w="2052" w:type="dxa"/>
          </w:tcPr>
          <w:p w14:paraId="405D6B6C" w14:textId="62DE390F" w:rsidR="00554C86" w:rsidRDefault="00554C86" w:rsidP="000B48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4963" w:type="dxa"/>
          </w:tcPr>
          <w:p w14:paraId="5AEEE753" w14:textId="186A3D47" w:rsidR="00554C86" w:rsidRDefault="00554C86" w:rsidP="000B48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2335" w:type="dxa"/>
          </w:tcPr>
          <w:p w14:paraId="1A2D33DF" w14:textId="556D1C86" w:rsidR="00554C86" w:rsidRPr="00ED6F84" w:rsidRDefault="00554C86" w:rsidP="000B481B">
            <w:pPr>
              <w:rPr>
                <w:sz w:val="18"/>
                <w:szCs w:val="18"/>
              </w:rPr>
            </w:pPr>
            <w:r w:rsidRPr="00ED6F84">
              <w:rPr>
                <w:sz w:val="18"/>
                <w:szCs w:val="18"/>
              </w:rPr>
              <w:t>Example</w:t>
            </w:r>
          </w:p>
        </w:tc>
      </w:tr>
      <w:tr w:rsidR="00CC007D" w:rsidRPr="00ED6F84" w14:paraId="2AC33B0C" w14:textId="77777777" w:rsidTr="000B481B">
        <w:tc>
          <w:tcPr>
            <w:tcW w:w="2052" w:type="dxa"/>
          </w:tcPr>
          <w:p w14:paraId="1A9FE5BE" w14:textId="6AACFC78" w:rsidR="00CC007D" w:rsidRPr="00ED6F84" w:rsidRDefault="00554C86" w:rsidP="000B48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4963" w:type="dxa"/>
          </w:tcPr>
          <w:p w14:paraId="033D58EF" w14:textId="3F9FD6FA" w:rsidR="00CC007D" w:rsidRPr="00ED6F84" w:rsidRDefault="00554C86" w:rsidP="000B48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date for rating and review</w:t>
            </w:r>
          </w:p>
        </w:tc>
        <w:tc>
          <w:tcPr>
            <w:tcW w:w="2335" w:type="dxa"/>
          </w:tcPr>
          <w:p w14:paraId="6389710F" w14:textId="607D268B" w:rsidR="00CC007D" w:rsidRPr="00ED6F84" w:rsidRDefault="00A2549C" w:rsidP="000B481B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2017-04-07</w:t>
            </w:r>
          </w:p>
        </w:tc>
      </w:tr>
      <w:tr w:rsidR="00CC007D" w:rsidRPr="00ED6F84" w14:paraId="0CDB8E94" w14:textId="77777777" w:rsidTr="000B481B">
        <w:tc>
          <w:tcPr>
            <w:tcW w:w="2052" w:type="dxa"/>
          </w:tcPr>
          <w:p w14:paraId="1EBD09BD" w14:textId="302A39B5" w:rsidR="00CC007D" w:rsidRPr="00ED6F84" w:rsidRDefault="00554C86" w:rsidP="000B48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stars</w:t>
            </w:r>
          </w:p>
        </w:tc>
        <w:tc>
          <w:tcPr>
            <w:tcW w:w="4963" w:type="dxa"/>
          </w:tcPr>
          <w:p w14:paraId="552B4AFC" w14:textId="421000F8" w:rsidR="00CC007D" w:rsidRPr="00ED6F84" w:rsidRDefault="00554C86" w:rsidP="000B48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rating of the business</w:t>
            </w:r>
          </w:p>
        </w:tc>
        <w:tc>
          <w:tcPr>
            <w:tcW w:w="2335" w:type="dxa"/>
          </w:tcPr>
          <w:p w14:paraId="78E88FA4" w14:textId="3F6C21D3" w:rsidR="00CC007D" w:rsidRPr="00ED6F84" w:rsidRDefault="00A2549C" w:rsidP="000B481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shd w:val="clear" w:color="auto" w:fill="FFFFFF"/>
              </w:rPr>
              <w:t>5</w:t>
            </w:r>
          </w:p>
        </w:tc>
      </w:tr>
      <w:tr w:rsidR="00CC007D" w:rsidRPr="00ED6F84" w14:paraId="246B9E8F" w14:textId="77777777" w:rsidTr="000B481B">
        <w:tc>
          <w:tcPr>
            <w:tcW w:w="2052" w:type="dxa"/>
          </w:tcPr>
          <w:p w14:paraId="5DF96AF4" w14:textId="1908C4E0" w:rsidR="00CC007D" w:rsidRPr="00ED6F84" w:rsidRDefault="00554C86" w:rsidP="000B48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4963" w:type="dxa"/>
          </w:tcPr>
          <w:p w14:paraId="4488EC68" w14:textId="7BDE23C9" w:rsidR="00CC007D" w:rsidRPr="00ED6F84" w:rsidRDefault="00554C86" w:rsidP="000B48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reviews in text</w:t>
            </w:r>
          </w:p>
        </w:tc>
        <w:tc>
          <w:tcPr>
            <w:tcW w:w="2335" w:type="dxa"/>
          </w:tcPr>
          <w:p w14:paraId="53E21C7C" w14:textId="5C3FEB14" w:rsidR="00CC007D" w:rsidRPr="00ED6F84" w:rsidRDefault="00554C86" w:rsidP="000B481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You can't really find anything wrong with this place, ...</w:t>
            </w:r>
            <w:r w:rsidR="00A2549C">
              <w:rPr>
                <w:rFonts w:ascii="Arial" w:hAnsi="Arial" w:cs="Arial"/>
                <w:sz w:val="18"/>
                <w:szCs w:val="18"/>
              </w:rPr>
              <w:t>......</w:t>
            </w:r>
          </w:p>
        </w:tc>
      </w:tr>
      <w:tr w:rsidR="00CC007D" w:rsidRPr="00ED6F84" w14:paraId="0228502F" w14:textId="77777777" w:rsidTr="000B481B">
        <w:tc>
          <w:tcPr>
            <w:tcW w:w="2052" w:type="dxa"/>
          </w:tcPr>
          <w:p w14:paraId="4FAEA1CD" w14:textId="3574D722" w:rsidR="00CC007D" w:rsidRPr="00ED6F84" w:rsidRDefault="00554C86" w:rsidP="000B481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business_id</w:t>
            </w:r>
            <w:proofErr w:type="spellEnd"/>
          </w:p>
        </w:tc>
        <w:tc>
          <w:tcPr>
            <w:tcW w:w="4963" w:type="dxa"/>
          </w:tcPr>
          <w:p w14:paraId="798204BE" w14:textId="475DA833" w:rsidR="00CC007D" w:rsidRPr="00ED6F84" w:rsidRDefault="00554C86" w:rsidP="000B48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ID for the business on Yelp</w:t>
            </w:r>
          </w:p>
        </w:tc>
        <w:tc>
          <w:tcPr>
            <w:tcW w:w="2335" w:type="dxa"/>
          </w:tcPr>
          <w:p w14:paraId="0BFCF3F9" w14:textId="57FDF4CE" w:rsidR="00CC007D" w:rsidRPr="00ED6F84" w:rsidRDefault="00554C86" w:rsidP="000B481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YvrylyuWgbP90RgMqZQVnQ</w:t>
            </w:r>
          </w:p>
        </w:tc>
      </w:tr>
    </w:tbl>
    <w:p w14:paraId="4EEBF62E" w14:textId="77777777" w:rsidR="00CC007D" w:rsidRDefault="00CC007D" w:rsidP="00CC007D"/>
    <w:p w14:paraId="4D501941" w14:textId="140BB65D" w:rsidR="00CC007D" w:rsidRDefault="00D14883" w:rsidP="00CC007D">
      <w:r>
        <w:t xml:space="preserve">I am going to use the Yelp business data as a supplementary dataset for the review dataset. This will help me to identify the business name and the review count for the rating. </w:t>
      </w:r>
    </w:p>
    <w:p w14:paraId="14E5A496" w14:textId="77777777" w:rsidR="00CC007D" w:rsidRPr="00FE37D5" w:rsidRDefault="00CC007D" w:rsidP="00CC007D">
      <w:pPr>
        <w:rPr>
          <w:b/>
        </w:rPr>
      </w:pPr>
      <w:r w:rsidRPr="00FE37D5">
        <w:rPr>
          <w:b/>
        </w:rPr>
        <w:t>Research Questions:</w:t>
      </w:r>
    </w:p>
    <w:p w14:paraId="48E7DD64" w14:textId="209C1A75" w:rsidR="00CC007D" w:rsidRDefault="00CC007D" w:rsidP="00CC007D">
      <w:pPr>
        <w:pStyle w:val="ListParagraph"/>
        <w:numPr>
          <w:ilvl w:val="0"/>
          <w:numId w:val="26"/>
        </w:numPr>
        <w:spacing w:after="0"/>
      </w:pPr>
      <w:r>
        <w:t xml:space="preserve">What </w:t>
      </w:r>
      <w:r w:rsidR="00D14883">
        <w:t xml:space="preserve">are the most used words for a good rating? </w:t>
      </w:r>
    </w:p>
    <w:p w14:paraId="02252970" w14:textId="3A5A290F" w:rsidR="00CC007D" w:rsidRDefault="00CC007D" w:rsidP="00CC007D">
      <w:pPr>
        <w:pStyle w:val="ListParagraph"/>
        <w:numPr>
          <w:ilvl w:val="0"/>
          <w:numId w:val="26"/>
        </w:numPr>
        <w:spacing w:after="0"/>
      </w:pPr>
      <w:r>
        <w:t xml:space="preserve">How </w:t>
      </w:r>
      <w:r w:rsidR="00D14883">
        <w:t>often the positive word being use have a high rating?</w:t>
      </w:r>
      <w:r>
        <w:t xml:space="preserve"> </w:t>
      </w:r>
    </w:p>
    <w:p w14:paraId="2FE5E557" w14:textId="5FA2ADA9" w:rsidR="00D14883" w:rsidRDefault="00D14883" w:rsidP="00D14883">
      <w:pPr>
        <w:pStyle w:val="ListParagraph"/>
        <w:numPr>
          <w:ilvl w:val="0"/>
          <w:numId w:val="26"/>
        </w:numPr>
        <w:spacing w:after="0"/>
      </w:pPr>
      <w:r>
        <w:t xml:space="preserve">What are the most used words for a bad rating? </w:t>
      </w:r>
    </w:p>
    <w:p w14:paraId="778DD206" w14:textId="76AD0880" w:rsidR="00D14883" w:rsidRDefault="00D14883" w:rsidP="00D14883">
      <w:pPr>
        <w:pStyle w:val="ListParagraph"/>
        <w:numPr>
          <w:ilvl w:val="0"/>
          <w:numId w:val="26"/>
        </w:numPr>
        <w:spacing w:after="0"/>
      </w:pPr>
      <w:r>
        <w:t xml:space="preserve">How often the negative word being use have a low rating? </w:t>
      </w:r>
    </w:p>
    <w:p w14:paraId="08C06FAA" w14:textId="711D825A" w:rsidR="00CC007D" w:rsidRPr="00ED6F84" w:rsidRDefault="00D14883" w:rsidP="00CC007D">
      <w:pPr>
        <w:pStyle w:val="ListParagraph"/>
        <w:numPr>
          <w:ilvl w:val="0"/>
          <w:numId w:val="26"/>
        </w:numPr>
        <w:spacing w:after="0"/>
      </w:pPr>
      <w:r>
        <w:t>What location have the best review</w:t>
      </w:r>
      <w:r w:rsidR="00315BE8">
        <w:t>?</w:t>
      </w:r>
    </w:p>
    <w:p w14:paraId="59887239" w14:textId="77777777" w:rsidR="00CC007D" w:rsidRDefault="00CC007D" w:rsidP="00CC007D">
      <w:pPr>
        <w:rPr>
          <w:b/>
        </w:rPr>
      </w:pPr>
    </w:p>
    <w:p w14:paraId="6292C7A7" w14:textId="77777777" w:rsidR="00CC007D" w:rsidRPr="00ED6F84" w:rsidRDefault="00CC007D" w:rsidP="00CC007D">
      <w:pPr>
        <w:rPr>
          <w:b/>
        </w:rPr>
      </w:pPr>
      <w:r w:rsidRPr="00ED6F84">
        <w:rPr>
          <w:b/>
        </w:rPr>
        <w:t>Data Preparation Plan</w:t>
      </w:r>
    </w:p>
    <w:p w14:paraId="34022E6E" w14:textId="2DEC22F3" w:rsidR="00CC007D" w:rsidRDefault="00CC007D" w:rsidP="00CC007D">
      <w:pPr>
        <w:pStyle w:val="ListParagraph"/>
        <w:numPr>
          <w:ilvl w:val="0"/>
          <w:numId w:val="25"/>
        </w:numPr>
      </w:pPr>
      <w:r>
        <w:t xml:space="preserve">Load the data into </w:t>
      </w:r>
      <w:r w:rsidR="00D61491">
        <w:t>Python</w:t>
      </w:r>
    </w:p>
    <w:p w14:paraId="3D160C2E" w14:textId="650E55D7" w:rsidR="00BF454A" w:rsidRDefault="00BF454A" w:rsidP="00CC007D">
      <w:pPr>
        <w:pStyle w:val="ListParagraph"/>
        <w:numPr>
          <w:ilvl w:val="0"/>
          <w:numId w:val="25"/>
        </w:numPr>
      </w:pPr>
      <w:r>
        <w:t xml:space="preserve">Transfer the </w:t>
      </w:r>
      <w:proofErr w:type="spellStart"/>
      <w:r>
        <w:t>json</w:t>
      </w:r>
      <w:proofErr w:type="spellEnd"/>
      <w:r>
        <w:t xml:space="preserve"> file to csv file</w:t>
      </w:r>
    </w:p>
    <w:p w14:paraId="52BC06DB" w14:textId="593217F6" w:rsidR="00CC007D" w:rsidRDefault="00CC007D" w:rsidP="00CC007D">
      <w:pPr>
        <w:pStyle w:val="ListParagraph"/>
        <w:numPr>
          <w:ilvl w:val="0"/>
          <w:numId w:val="25"/>
        </w:numPr>
      </w:pPr>
      <w:r>
        <w:t xml:space="preserve">Concatenate the </w:t>
      </w:r>
      <w:r w:rsidR="00BF454A">
        <w:t xml:space="preserve">business and review </w:t>
      </w:r>
      <w:r>
        <w:t>data from each file into one data set</w:t>
      </w:r>
    </w:p>
    <w:p w14:paraId="125FD1AF" w14:textId="77777777" w:rsidR="00CC007D" w:rsidRDefault="00CC007D" w:rsidP="00CC007D">
      <w:pPr>
        <w:pStyle w:val="ListParagraph"/>
        <w:numPr>
          <w:ilvl w:val="0"/>
          <w:numId w:val="25"/>
        </w:numPr>
      </w:pPr>
      <w:r>
        <w:t>Filter the data set to only records in Groups we are interested in analyzing</w:t>
      </w:r>
    </w:p>
    <w:p w14:paraId="00FBDD0D" w14:textId="39AB216B" w:rsidR="00CC007D" w:rsidRDefault="00BF454A" w:rsidP="00CC007D">
      <w:pPr>
        <w:pStyle w:val="ListParagraph"/>
        <w:numPr>
          <w:ilvl w:val="0"/>
          <w:numId w:val="25"/>
        </w:numPr>
      </w:pPr>
      <w:r>
        <w:lastRenderedPageBreak/>
        <w:t>Check for missing data and filter out the data that we don’t need</w:t>
      </w:r>
    </w:p>
    <w:p w14:paraId="752DCBA0" w14:textId="77777777" w:rsidR="00BF454A" w:rsidRDefault="00BF454A" w:rsidP="00BF454A">
      <w:pPr>
        <w:pStyle w:val="ListParagraph"/>
      </w:pPr>
    </w:p>
    <w:p w14:paraId="4DA60149" w14:textId="77777777" w:rsidR="00CC007D" w:rsidRDefault="00CC007D" w:rsidP="00CC007D">
      <w:pPr>
        <w:pStyle w:val="ListParagraph"/>
      </w:pPr>
    </w:p>
    <w:p w14:paraId="58775F0D" w14:textId="617ACCB4" w:rsidR="00933B8F" w:rsidRDefault="00933B8F" w:rsidP="00CC007D"/>
    <w:sectPr w:rsidR="00933B8F" w:rsidSect="006F57FD">
      <w:footerReference w:type="even" r:id="rId7"/>
      <w:footerReference w:type="default" r:id="rId8"/>
      <w:pgSz w:w="12240" w:h="15840" w:code="1"/>
      <w:pgMar w:top="180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7C42B" w14:textId="77777777" w:rsidR="00B06684" w:rsidRDefault="00B06684" w:rsidP="00785540">
      <w:pPr>
        <w:spacing w:before="0"/>
      </w:pPr>
      <w:r>
        <w:separator/>
      </w:r>
    </w:p>
  </w:endnote>
  <w:endnote w:type="continuationSeparator" w:id="0">
    <w:p w14:paraId="33184327" w14:textId="77777777" w:rsidR="00B06684" w:rsidRDefault="00B06684" w:rsidP="0078554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DD905" w14:textId="77777777" w:rsidR="00B336C5" w:rsidRDefault="00E05653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21AB624B" w14:textId="77777777" w:rsidR="00B336C5" w:rsidRDefault="00000000">
    <w:pPr>
      <w:pStyle w:val="Footer"/>
    </w:pPr>
  </w:p>
  <w:p w14:paraId="46E6AA0B" w14:textId="77777777" w:rsidR="00B336C5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1F36C" w14:textId="77777777" w:rsidR="00B336C5" w:rsidRDefault="00E05653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933B8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BABC8" w14:textId="77777777" w:rsidR="00B06684" w:rsidRDefault="00B06684" w:rsidP="00785540">
      <w:pPr>
        <w:spacing w:before="0"/>
      </w:pPr>
      <w:r>
        <w:separator/>
      </w:r>
    </w:p>
  </w:footnote>
  <w:footnote w:type="continuationSeparator" w:id="0">
    <w:p w14:paraId="583D956C" w14:textId="77777777" w:rsidR="00B06684" w:rsidRDefault="00B06684" w:rsidP="0078554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00BE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2C91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803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60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DE3A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2650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62AF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B2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F68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FC46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E3C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C9004FB"/>
    <w:multiLevelType w:val="hybridMultilevel"/>
    <w:tmpl w:val="8C54E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E39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C053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8720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0100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BC72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AC2A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BE76D6E"/>
    <w:multiLevelType w:val="multilevel"/>
    <w:tmpl w:val="9DD0DD5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F730CB5"/>
    <w:multiLevelType w:val="multilevel"/>
    <w:tmpl w:val="5F58368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76C5C74"/>
    <w:multiLevelType w:val="hybridMultilevel"/>
    <w:tmpl w:val="53C64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837D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F1C4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30550FB"/>
    <w:multiLevelType w:val="multilevel"/>
    <w:tmpl w:val="4E46251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98F3528"/>
    <w:multiLevelType w:val="multilevel"/>
    <w:tmpl w:val="ACF4B7D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F104EA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51291477">
    <w:abstractNumId w:val="22"/>
  </w:num>
  <w:num w:numId="2" w16cid:durableId="1472867967">
    <w:abstractNumId w:val="21"/>
  </w:num>
  <w:num w:numId="3" w16cid:durableId="1132988210">
    <w:abstractNumId w:val="18"/>
  </w:num>
  <w:num w:numId="4" w16cid:durableId="839346789">
    <w:abstractNumId w:val="9"/>
  </w:num>
  <w:num w:numId="5" w16cid:durableId="1598174347">
    <w:abstractNumId w:val="7"/>
  </w:num>
  <w:num w:numId="6" w16cid:durableId="1327829233">
    <w:abstractNumId w:val="6"/>
  </w:num>
  <w:num w:numId="7" w16cid:durableId="1888108759">
    <w:abstractNumId w:val="5"/>
  </w:num>
  <w:num w:numId="8" w16cid:durableId="1507282662">
    <w:abstractNumId w:val="4"/>
  </w:num>
  <w:num w:numId="9" w16cid:durableId="2130271173">
    <w:abstractNumId w:val="8"/>
  </w:num>
  <w:num w:numId="10" w16cid:durableId="413010998">
    <w:abstractNumId w:val="3"/>
  </w:num>
  <w:num w:numId="11" w16cid:durableId="322202032">
    <w:abstractNumId w:val="2"/>
  </w:num>
  <w:num w:numId="12" w16cid:durableId="2137285994">
    <w:abstractNumId w:val="1"/>
  </w:num>
  <w:num w:numId="13" w16cid:durableId="244845158">
    <w:abstractNumId w:val="0"/>
  </w:num>
  <w:num w:numId="14" w16cid:durableId="2096977410">
    <w:abstractNumId w:val="16"/>
  </w:num>
  <w:num w:numId="15" w16cid:durableId="1084883741">
    <w:abstractNumId w:val="15"/>
  </w:num>
  <w:num w:numId="16" w16cid:durableId="1737436406">
    <w:abstractNumId w:val="24"/>
  </w:num>
  <w:num w:numId="17" w16cid:durableId="669067260">
    <w:abstractNumId w:val="23"/>
  </w:num>
  <w:num w:numId="18" w16cid:durableId="998119694">
    <w:abstractNumId w:val="17"/>
  </w:num>
  <w:num w:numId="19" w16cid:durableId="809901445">
    <w:abstractNumId w:val="19"/>
  </w:num>
  <w:num w:numId="20" w16cid:durableId="1803620169">
    <w:abstractNumId w:val="10"/>
  </w:num>
  <w:num w:numId="21" w16cid:durableId="1390496725">
    <w:abstractNumId w:val="13"/>
  </w:num>
  <w:num w:numId="22" w16cid:durableId="2001154749">
    <w:abstractNumId w:val="12"/>
  </w:num>
  <w:num w:numId="23" w16cid:durableId="366880415">
    <w:abstractNumId w:val="14"/>
  </w:num>
  <w:num w:numId="24" w16cid:durableId="1008871839">
    <w:abstractNumId w:val="25"/>
  </w:num>
  <w:num w:numId="25" w16cid:durableId="1208298254">
    <w:abstractNumId w:val="20"/>
  </w:num>
  <w:num w:numId="26" w16cid:durableId="1416299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7D"/>
    <w:rsid w:val="000963A3"/>
    <w:rsid w:val="001F6295"/>
    <w:rsid w:val="00293B83"/>
    <w:rsid w:val="00315BE8"/>
    <w:rsid w:val="00355E3C"/>
    <w:rsid w:val="004F460C"/>
    <w:rsid w:val="00501F5E"/>
    <w:rsid w:val="00554C86"/>
    <w:rsid w:val="006361CF"/>
    <w:rsid w:val="0067744D"/>
    <w:rsid w:val="00697389"/>
    <w:rsid w:val="006A3CE7"/>
    <w:rsid w:val="006F6AD0"/>
    <w:rsid w:val="00720FA1"/>
    <w:rsid w:val="007421B1"/>
    <w:rsid w:val="00785540"/>
    <w:rsid w:val="008914DE"/>
    <w:rsid w:val="008C5AC7"/>
    <w:rsid w:val="008E4177"/>
    <w:rsid w:val="00933B8F"/>
    <w:rsid w:val="00A2549C"/>
    <w:rsid w:val="00A8795D"/>
    <w:rsid w:val="00B06684"/>
    <w:rsid w:val="00BC22A0"/>
    <w:rsid w:val="00BF454A"/>
    <w:rsid w:val="00C24E93"/>
    <w:rsid w:val="00CC007D"/>
    <w:rsid w:val="00D14883"/>
    <w:rsid w:val="00D22BD8"/>
    <w:rsid w:val="00D40C03"/>
    <w:rsid w:val="00D61491"/>
    <w:rsid w:val="00DF2B4F"/>
    <w:rsid w:val="00E05653"/>
    <w:rsid w:val="00E56D23"/>
    <w:rsid w:val="00E57677"/>
    <w:rsid w:val="00E80AD4"/>
    <w:rsid w:val="00E87284"/>
    <w:rsid w:val="00EA22A4"/>
    <w:rsid w:val="00EB38E6"/>
    <w:rsid w:val="00EB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BA4E0"/>
  <w15:chartTrackingRefBased/>
  <w15:docId w15:val="{CB157831-3ED7-4034-94ED-E0117992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8E6"/>
    <w:rPr>
      <w:rFonts w:eastAsiaTheme="minorEastAsia" w:cs="Times New Roman"/>
    </w:rPr>
  </w:style>
  <w:style w:type="paragraph" w:styleId="Heading1">
    <w:name w:val="heading 1"/>
    <w:basedOn w:val="Normal"/>
    <w:link w:val="Heading1Char"/>
    <w:uiPriority w:val="9"/>
    <w:qFormat/>
    <w:rsid w:val="00697389"/>
    <w:pPr>
      <w:keepNext/>
      <w:keepLines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3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3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3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3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3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3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3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38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540"/>
    <w:rPr>
      <w:rFonts w:asciiTheme="majorHAnsi" w:eastAsiaTheme="minorEastAsia" w:hAnsiTheme="majorHAnsi" w:cs="Times New Roman"/>
      <w:b/>
    </w:rPr>
  </w:style>
  <w:style w:type="table" w:customStyle="1" w:styleId="Memotable">
    <w:name w:val="Memo table"/>
    <w:basedOn w:val="TableNormal"/>
    <w:uiPriority w:val="99"/>
    <w:rsid w:val="00785540"/>
    <w:pPr>
      <w:spacing w:before="240"/>
      <w:contextualSpacing/>
    </w:pPr>
    <w:rPr>
      <w:rFonts w:eastAsiaTheme="minorEastAsia" w:cs="Times New Roman"/>
    </w:rPr>
    <w:tblPr>
      <w:tblBorders>
        <w:bottom w:val="single" w:sz="2" w:space="0" w:color="auto"/>
      </w:tblBorders>
    </w:tblPr>
    <w:tblStylePr w:type="firstCol">
      <w:pPr>
        <w:wordWrap/>
        <w:spacing w:beforeLines="0" w:before="240" w:beforeAutospacing="0"/>
        <w:contextualSpacing/>
      </w:pPr>
      <w:rPr>
        <w:rFonts w:asciiTheme="majorHAnsi" w:hAnsiTheme="majorHAnsi"/>
      </w:rPr>
    </w:tblStylePr>
  </w:style>
  <w:style w:type="paragraph" w:customStyle="1" w:styleId="CompanyName">
    <w:name w:val="Company Name"/>
    <w:basedOn w:val="Normal"/>
    <w:uiPriority w:val="1"/>
    <w:qFormat/>
    <w:rsid w:val="00785540"/>
    <w:pPr>
      <w:keepLines/>
      <w:pBdr>
        <w:top w:val="single" w:sz="48" w:space="8" w:color="404040" w:themeColor="text1" w:themeTint="BF"/>
        <w:left w:val="single" w:sz="48" w:space="4" w:color="404040" w:themeColor="text1" w:themeTint="BF"/>
        <w:bottom w:val="single" w:sz="48" w:space="8" w:color="404040" w:themeColor="text1" w:themeTint="BF"/>
        <w:right w:val="single" w:sz="48" w:space="4" w:color="404040" w:themeColor="text1" w:themeTint="BF"/>
      </w:pBdr>
      <w:shd w:val="clear" w:color="auto" w:fill="404040" w:themeFill="text1" w:themeFillTint="BF"/>
      <w:spacing w:before="0"/>
      <w:ind w:left="5040" w:right="288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E05653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05653"/>
    <w:rPr>
      <w:rFonts w:eastAsiaTheme="minorEastAsia" w:cs="Times New Roman"/>
    </w:rPr>
  </w:style>
  <w:style w:type="paragraph" w:styleId="Title">
    <w:name w:val="Title"/>
    <w:basedOn w:val="Normal"/>
    <w:link w:val="TitleChar"/>
    <w:uiPriority w:val="2"/>
    <w:qFormat/>
    <w:rsid w:val="00785540"/>
    <w:pPr>
      <w:keepNext/>
      <w:keepLines/>
      <w:spacing w:before="0" w:after="120"/>
      <w:ind w:left="-720"/>
    </w:pPr>
    <w:rPr>
      <w:rFonts w:asciiTheme="majorHAnsi" w:hAnsiTheme="majorHAns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2"/>
    <w:rsid w:val="00785540"/>
    <w:rPr>
      <w:rFonts w:asciiTheme="majorHAnsi" w:eastAsiaTheme="minorEastAsia" w:hAnsiTheme="majorHAnsi" w:cs="Times New Roman"/>
      <w:b/>
      <w:kern w:val="28"/>
      <w:sz w:val="108"/>
    </w:rPr>
  </w:style>
  <w:style w:type="paragraph" w:styleId="Header">
    <w:name w:val="header"/>
    <w:basedOn w:val="Normal"/>
    <w:link w:val="HeaderChar"/>
    <w:uiPriority w:val="99"/>
    <w:unhideWhenUsed/>
    <w:rsid w:val="00E05653"/>
  </w:style>
  <w:style w:type="character" w:customStyle="1" w:styleId="HeaderChar">
    <w:name w:val="Header Char"/>
    <w:basedOn w:val="DefaultParagraphFont"/>
    <w:link w:val="Header"/>
    <w:uiPriority w:val="99"/>
    <w:rsid w:val="00E05653"/>
    <w:rPr>
      <w:rFonts w:eastAsiaTheme="minorEastAsia" w:cs="Times New Roman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87284"/>
    <w:pPr>
      <w:numPr>
        <w:ilvl w:val="1"/>
      </w:numPr>
      <w:spacing w:after="160"/>
    </w:pPr>
    <w:rPr>
      <w:rFonts w:cstheme="minorBid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87284"/>
    <w:rPr>
      <w:rFonts w:eastAsiaTheme="minorEastAsia"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87284"/>
    <w:rPr>
      <w:i/>
      <w:iCs/>
      <w:color w:val="244061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87284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87284"/>
    <w:rPr>
      <w:rFonts w:eastAsiaTheme="minorEastAsia" w:cs="Times New Roman"/>
      <w:i/>
      <w:iCs/>
      <w:color w:val="24406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87284"/>
    <w:rPr>
      <w:b/>
      <w:bCs/>
      <w:caps w:val="0"/>
      <w:smallCaps/>
      <w:color w:val="244061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E87284"/>
    <w:pPr>
      <w:pBdr>
        <w:top w:val="single" w:sz="2" w:space="10" w:color="244061" w:themeColor="accent1" w:themeShade="80" w:shadow="1"/>
        <w:left w:val="single" w:sz="2" w:space="10" w:color="244061" w:themeColor="accent1" w:themeShade="80" w:shadow="1"/>
        <w:bottom w:val="single" w:sz="2" w:space="10" w:color="244061" w:themeColor="accent1" w:themeShade="80" w:shadow="1"/>
        <w:right w:val="single" w:sz="2" w:space="10" w:color="244061" w:themeColor="accent1" w:themeShade="80" w:shadow="1"/>
      </w:pBdr>
      <w:ind w:left="1152" w:right="1152"/>
    </w:pPr>
    <w:rPr>
      <w:rFonts w:cstheme="minorBidi"/>
      <w:i/>
      <w:iCs/>
      <w:color w:val="244061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E87284"/>
    <w:rPr>
      <w:color w:val="403152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7284"/>
    <w:rPr>
      <w:color w:val="1F497D" w:themeColor="text2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87284"/>
    <w:rPr>
      <w:color w:val="244061" w:themeColor="accent1" w:themeShade="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E87284"/>
    <w:rPr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38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38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7389"/>
    <w:pPr>
      <w:spacing w:before="0" w:after="200"/>
    </w:pPr>
    <w:rPr>
      <w:i/>
      <w:iCs/>
      <w:color w:val="1F497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389"/>
    <w:pPr>
      <w:spacing w:before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389"/>
    <w:rPr>
      <w:rFonts w:ascii="Segoe UI" w:eastAsiaTheme="minorEastAsia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9738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97389"/>
    <w:rPr>
      <w:rFonts w:eastAsiaTheme="minorEastAsia" w:cs="Times New Roman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9738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97389"/>
    <w:rPr>
      <w:rFonts w:eastAsiaTheme="minorEastAsia" w:cs="Times New Roman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9738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38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389"/>
    <w:rPr>
      <w:rFonts w:eastAsiaTheme="minorEastAsia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389"/>
    <w:rPr>
      <w:rFonts w:eastAsiaTheme="minorEastAsia" w:cs="Times New Roman"/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97389"/>
    <w:pPr>
      <w:spacing w:before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97389"/>
    <w:rPr>
      <w:rFonts w:ascii="Segoe UI" w:eastAsiaTheme="minorEastAsia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7389"/>
    <w:rPr>
      <w:rFonts w:eastAsiaTheme="minorEastAsia" w:cs="Times New Roman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97389"/>
    <w:pPr>
      <w:spacing w:before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7389"/>
    <w:rPr>
      <w:rFonts w:eastAsiaTheme="minorEastAsia" w:cs="Times New Roman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389"/>
    <w:pPr>
      <w:spacing w:before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973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EastAsia" w:hAnsi="Consolas" w:cs="Times New Roman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97389"/>
    <w:pPr>
      <w:spacing w:before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7389"/>
    <w:rPr>
      <w:rFonts w:ascii="Consolas" w:eastAsiaTheme="minorEastAsia" w:hAnsi="Consolas" w:cs="Times New Roman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3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38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C007D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07D"/>
    <w:pPr>
      <w:spacing w:before="0" w:after="160" w:line="259" w:lineRule="auto"/>
      <w:ind w:left="720"/>
      <w:contextualSpacing/>
    </w:pPr>
    <w:rPr>
      <w:rFonts w:eastAsia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nd\AppData\Roaming\Microsoft\Templates\Interoffice%20Memo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F6FE751BC140EBB71EB14442B94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74961-E486-4212-82BD-9E3D38FF0A52}"/>
      </w:docPartPr>
      <w:docPartBody>
        <w:p w:rsidR="00427A5D" w:rsidRDefault="001C0E66">
          <w:pPr>
            <w:pStyle w:val="C8F6FE751BC140EBB71EB14442B94DB8"/>
          </w:pPr>
          <w:r>
            <w:t>Memo</w:t>
          </w:r>
        </w:p>
      </w:docPartBody>
    </w:docPart>
    <w:docPart>
      <w:docPartPr>
        <w:name w:val="63359333969341B3ADEB0F5554955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9B6D-9CDF-4F9E-9F17-382A0CF5B1C0}"/>
      </w:docPartPr>
      <w:docPartBody>
        <w:p w:rsidR="00427A5D" w:rsidRDefault="001C0E66">
          <w:pPr>
            <w:pStyle w:val="63359333969341B3ADEB0F5554955B8F"/>
          </w:pPr>
          <w:r w:rsidRPr="006F57FD">
            <w:t>To:</w:t>
          </w:r>
        </w:p>
      </w:docPartBody>
    </w:docPart>
    <w:docPart>
      <w:docPartPr>
        <w:name w:val="74A11C32813F4AF1B7DC8A25D44EC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E298C-D617-4BB0-A0CD-63EE6A984B12}"/>
      </w:docPartPr>
      <w:docPartBody>
        <w:p w:rsidR="00427A5D" w:rsidRDefault="001C0E66">
          <w:pPr>
            <w:pStyle w:val="74A11C32813F4AF1B7DC8A25D44EC289"/>
          </w:pPr>
          <w:r w:rsidRPr="006F57FD">
            <w:t>From:</w:t>
          </w:r>
        </w:p>
      </w:docPartBody>
    </w:docPart>
    <w:docPart>
      <w:docPartPr>
        <w:name w:val="2392460578964C9489DD42091A755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29C4E-0E24-47BF-82BE-A53A32BA11E4}"/>
      </w:docPartPr>
      <w:docPartBody>
        <w:p w:rsidR="00427A5D" w:rsidRDefault="001C0E66">
          <w:pPr>
            <w:pStyle w:val="2392460578964C9489DD42091A755ECE"/>
          </w:pPr>
          <w:r w:rsidRPr="006F57FD">
            <w:t>Date:</w:t>
          </w:r>
        </w:p>
      </w:docPartBody>
    </w:docPart>
    <w:docPart>
      <w:docPartPr>
        <w:name w:val="04E449A7315748598F339C5CB4BCB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CFAD2-4780-42B0-BD0A-E153B8CBBBBE}"/>
      </w:docPartPr>
      <w:docPartBody>
        <w:p w:rsidR="00427A5D" w:rsidRDefault="001C0E66">
          <w:pPr>
            <w:pStyle w:val="04E449A7315748598F339C5CB4BCB58E"/>
          </w:pPr>
          <w:r w:rsidRPr="006F57FD"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5D"/>
    <w:rsid w:val="001A1C8E"/>
    <w:rsid w:val="001C0E66"/>
    <w:rsid w:val="00427A5D"/>
    <w:rsid w:val="0074372E"/>
    <w:rsid w:val="008633BA"/>
    <w:rsid w:val="00C76AEF"/>
    <w:rsid w:val="00D439DB"/>
    <w:rsid w:val="00F106D0"/>
    <w:rsid w:val="00F1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F6FE751BC140EBB71EB14442B94DB8">
    <w:name w:val="C8F6FE751BC140EBB71EB14442B94DB8"/>
  </w:style>
  <w:style w:type="paragraph" w:customStyle="1" w:styleId="63359333969341B3ADEB0F5554955B8F">
    <w:name w:val="63359333969341B3ADEB0F5554955B8F"/>
  </w:style>
  <w:style w:type="paragraph" w:customStyle="1" w:styleId="74A11C32813F4AF1B7DC8A25D44EC289">
    <w:name w:val="74A11C32813F4AF1B7DC8A25D44EC289"/>
  </w:style>
  <w:style w:type="paragraph" w:customStyle="1" w:styleId="2392460578964C9489DD42091A755ECE">
    <w:name w:val="2392460578964C9489DD42091A755ECE"/>
  </w:style>
  <w:style w:type="paragraph" w:customStyle="1" w:styleId="04E449A7315748598F339C5CB4BCB58E">
    <w:name w:val="04E449A7315748598F339C5CB4BCB5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Interoffice Memo (Professional design).dotx</Template>
  <TotalTime>566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Landowski</dc:creator>
  <cp:keywords/>
  <dc:description/>
  <cp:lastModifiedBy>Yu Sheng Lu</cp:lastModifiedBy>
  <cp:revision>17</cp:revision>
  <dcterms:created xsi:type="dcterms:W3CDTF">2020-01-19T21:41:00Z</dcterms:created>
  <dcterms:modified xsi:type="dcterms:W3CDTF">2022-09-08T23:57:00Z</dcterms:modified>
</cp:coreProperties>
</file>